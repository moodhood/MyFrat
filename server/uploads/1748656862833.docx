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9752" w14:textId="0510918C" w:rsidR="00A27383" w:rsidRDefault="00D53ADA" w:rsidP="00965D17">
      <w:pPr>
        <w:pStyle w:val="Title"/>
      </w:pPr>
      <w:r>
        <w:t>Benjamin van Rhee</w:t>
      </w:r>
    </w:p>
    <w:p w14:paraId="2B851E21" w14:textId="1816BBDA" w:rsidR="00965D17" w:rsidRPr="00005FAA" w:rsidRDefault="00965D17" w:rsidP="00D53ADA">
      <w:r>
        <w:rPr>
          <w:lang w:bidi="nl-NL"/>
        </w:rPr>
        <w:t> | </w:t>
      </w:r>
      <w:r w:rsidR="00D53ADA">
        <w:t>31+ 615351030</w:t>
      </w:r>
      <w:r>
        <w:rPr>
          <w:lang w:bidi="nl-NL"/>
        </w:rPr>
        <w:t> | </w:t>
      </w:r>
      <w:r w:rsidR="00D53ADA">
        <w:t>bevanrhee@gmail.com</w:t>
      </w:r>
    </w:p>
    <w:p w14:paraId="7336A2FB" w14:textId="518D620A" w:rsidR="004B1AAE" w:rsidRPr="00E04C0F" w:rsidRDefault="004B1AAE" w:rsidP="004B1AAE">
      <w:pPr>
        <w:pStyle w:val="Signature"/>
      </w:pPr>
      <w:r w:rsidRPr="00724B94">
        <w:rPr>
          <w:sz w:val="28"/>
          <w:szCs w:val="28"/>
        </w:rPr>
        <w:t>Profile</w:t>
      </w:r>
      <w:r w:rsidRPr="00E04C0F">
        <w:t xml:space="preserve"> </w:t>
      </w:r>
      <w:r w:rsidRPr="00E04C0F">
        <w:br/>
      </w:r>
      <w:r w:rsidRPr="00E04C0F">
        <w:rPr>
          <w:b w:val="0"/>
          <w:bCs w:val="0"/>
        </w:rPr>
        <w:t>My name is Benjamin I am 19 years old and I live Amsterdam. I am very kind, and hard working person. I have finished my VWO, and I am currently studying for my bachelor's degree in computer science.</w:t>
      </w:r>
    </w:p>
    <w:p w14:paraId="76B67D89" w14:textId="77777777" w:rsidR="004B1AAE" w:rsidRPr="00E04C0F" w:rsidRDefault="004B1AAE" w:rsidP="004B1AAE"/>
    <w:p w14:paraId="13CB812B" w14:textId="43C41DBA" w:rsidR="0058614F" w:rsidRPr="00724B94" w:rsidRDefault="0058614F" w:rsidP="004B1AAE">
      <w:pPr>
        <w:rPr>
          <w:b/>
          <w:bCs/>
          <w:sz w:val="28"/>
          <w:szCs w:val="28"/>
        </w:rPr>
      </w:pPr>
      <w:r w:rsidRPr="00724B94">
        <w:rPr>
          <w:b/>
          <w:bCs/>
          <w:sz w:val="28"/>
          <w:szCs w:val="28"/>
        </w:rPr>
        <w:t>Employment History</w:t>
      </w:r>
    </w:p>
    <w:p w14:paraId="265CC0D6" w14:textId="148B9D7A" w:rsidR="00724B94" w:rsidRDefault="00724B94" w:rsidP="004B1AAE">
      <w:r w:rsidRPr="00724B94">
        <w:rPr>
          <w:b/>
          <w:bCs/>
        </w:rPr>
        <w:t>Technical Consultant, MLA</w:t>
      </w:r>
      <w:r w:rsidR="00EC352D">
        <w:rPr>
          <w:b/>
          <w:bCs/>
        </w:rPr>
        <w:t xml:space="preserve"> in</w:t>
      </w:r>
      <w:r w:rsidRPr="00724B94">
        <w:rPr>
          <w:b/>
          <w:bCs/>
        </w:rPr>
        <w:t xml:space="preserve"> Amsterdam</w:t>
      </w:r>
      <w:r w:rsidRPr="00724B94">
        <w:rPr>
          <w:b/>
          <w:bCs/>
        </w:rPr>
        <w:br/>
      </w:r>
      <w:r w:rsidR="0058614F" w:rsidRPr="00E04C0F">
        <w:t xml:space="preserve">May 2021 – </w:t>
      </w:r>
      <w:r w:rsidR="00EC352D">
        <w:t>A</w:t>
      </w:r>
      <w:r w:rsidR="0058614F" w:rsidRPr="00E04C0F">
        <w:t xml:space="preserve">ugust </w:t>
      </w:r>
      <w:r w:rsidR="0070486F" w:rsidRPr="00E04C0F">
        <w:t>2022</w:t>
      </w:r>
      <w:r w:rsidR="0058614F" w:rsidRPr="00E04C0F">
        <w:br/>
      </w:r>
      <w:r w:rsidR="0058614F" w:rsidRPr="00E04C0F">
        <w:t>I have been a technical consultant for a high school working in a fantastic team, managing a streaming service.</w:t>
      </w:r>
    </w:p>
    <w:p w14:paraId="3D0D3250" w14:textId="7788848A" w:rsidR="0070486F" w:rsidRPr="00E04C0F" w:rsidRDefault="00A91E7C" w:rsidP="004B1AAE">
      <w:r>
        <w:rPr>
          <w:b/>
          <w:bCs/>
        </w:rPr>
        <w:t>Delivery man, Getir</w:t>
      </w:r>
      <w:r w:rsidR="00EC352D">
        <w:rPr>
          <w:b/>
          <w:bCs/>
        </w:rPr>
        <w:t xml:space="preserve"> in</w:t>
      </w:r>
      <w:r>
        <w:rPr>
          <w:b/>
          <w:bCs/>
        </w:rPr>
        <w:t xml:space="preserve"> Amsterdam</w:t>
      </w:r>
      <w:r>
        <w:br/>
      </w:r>
      <w:r w:rsidR="0070486F" w:rsidRPr="00E04C0F">
        <w:t xml:space="preserve">May 2023 – </w:t>
      </w:r>
      <w:r w:rsidR="00EC352D">
        <w:t>A</w:t>
      </w:r>
      <w:r w:rsidR="0070486F" w:rsidRPr="00E04C0F">
        <w:t>ugust 2023</w:t>
      </w:r>
      <w:r w:rsidR="00E04C0F" w:rsidRPr="00E04C0F">
        <w:br/>
      </w:r>
      <w:r w:rsidR="00E04C0F" w:rsidRPr="00E04C0F">
        <w:t>I have also worked as a delivery man cruising through the city.</w:t>
      </w:r>
    </w:p>
    <w:p w14:paraId="012AAAFE" w14:textId="5D70466A" w:rsidR="004D5662" w:rsidRDefault="00A91E7C" w:rsidP="004B1AAE">
      <w:pPr>
        <w:rPr>
          <w:b/>
          <w:bCs/>
          <w:sz w:val="28"/>
          <w:szCs w:val="28"/>
        </w:rPr>
      </w:pPr>
      <w:r w:rsidRPr="00A91E7C">
        <w:rPr>
          <w:b/>
          <w:bCs/>
          <w:sz w:val="28"/>
          <w:szCs w:val="28"/>
        </w:rPr>
        <w:t>Education</w:t>
      </w:r>
    </w:p>
    <w:p w14:paraId="37E4D4DA" w14:textId="10A10327" w:rsidR="00311B2E" w:rsidRDefault="00311B2E" w:rsidP="004B1AAE">
      <w:r>
        <w:t>VWO, Montessori Lyceum Amsterdam</w:t>
      </w:r>
      <w:r w:rsidR="00DD616F">
        <w:t>, Amsterdam,</w:t>
      </w:r>
      <w:r w:rsidR="00EC352D" w:rsidRPr="00EC352D">
        <w:t xml:space="preserve"> </w:t>
      </w:r>
      <w:r w:rsidR="00EC352D">
        <w:t>A</w:t>
      </w:r>
      <w:r w:rsidR="00EC352D" w:rsidRPr="00E04C0F">
        <w:t>ugust 20</w:t>
      </w:r>
      <w:r w:rsidR="00EC352D">
        <w:t>17</w:t>
      </w:r>
      <w:r w:rsidR="00EC352D" w:rsidRPr="00E04C0F">
        <w:t xml:space="preserve"> –</w:t>
      </w:r>
      <w:r w:rsidR="00EC352D">
        <w:t xml:space="preserve">May </w:t>
      </w:r>
      <w:r w:rsidR="00EC352D" w:rsidRPr="00E04C0F">
        <w:t>2023</w:t>
      </w:r>
    </w:p>
    <w:p w14:paraId="1EAEFECE" w14:textId="000EE394" w:rsidR="00DD616F" w:rsidRDefault="00865CCF" w:rsidP="00DD616F">
      <w:r>
        <w:t>Bachlor of science, University of South Dakota, Vermillion</w:t>
      </w:r>
      <w:r w:rsidR="00DD616F">
        <w:t>,</w:t>
      </w:r>
      <w:r w:rsidR="00DD616F" w:rsidRPr="00DD616F">
        <w:t xml:space="preserve"> </w:t>
      </w:r>
      <w:r w:rsidR="00DD616F">
        <w:t>A</w:t>
      </w:r>
      <w:r w:rsidR="00DD616F" w:rsidRPr="00E04C0F">
        <w:t>ugust 20</w:t>
      </w:r>
      <w:r w:rsidR="00DD616F">
        <w:t>23</w:t>
      </w:r>
      <w:r w:rsidR="00DD616F" w:rsidRPr="00E04C0F">
        <w:t xml:space="preserve"> –</w:t>
      </w:r>
      <w:r w:rsidR="00DD616F">
        <w:t xml:space="preserve">May </w:t>
      </w:r>
      <w:r w:rsidR="00DD616F" w:rsidRPr="00E04C0F">
        <w:t>202</w:t>
      </w:r>
      <w:r w:rsidR="00DD616F">
        <w:t>4</w:t>
      </w:r>
      <w:r w:rsidR="00DD616F">
        <w:br/>
      </w:r>
      <w:r w:rsidR="00C91B28" w:rsidRPr="00C91B28">
        <w:t>I have studied abroad in the United States for a year. I worked on my English proficiency and my computer science bachelor's degree.</w:t>
      </w:r>
    </w:p>
    <w:p w14:paraId="2F655D14" w14:textId="0FC2D763" w:rsidR="00A91E7C" w:rsidRPr="00510284" w:rsidRDefault="00C91B28" w:rsidP="004B1AAE">
      <w:pPr>
        <w:rPr>
          <w:b/>
          <w:bCs/>
          <w:sz w:val="28"/>
          <w:szCs w:val="28"/>
        </w:rPr>
      </w:pPr>
      <w:r w:rsidRPr="00510284">
        <w:rPr>
          <w:b/>
          <w:bCs/>
          <w:sz w:val="28"/>
          <w:szCs w:val="28"/>
        </w:rPr>
        <w:t>Languages</w:t>
      </w:r>
    </w:p>
    <w:p w14:paraId="2EBC971C" w14:textId="68388542" w:rsidR="00C91B28" w:rsidRPr="00A91E7C" w:rsidRDefault="00C91B28" w:rsidP="004B1AAE">
      <w:pPr>
        <w:rPr>
          <w:b/>
          <w:bCs/>
          <w:sz w:val="28"/>
          <w:szCs w:val="28"/>
        </w:rPr>
      </w:pPr>
      <w:r>
        <w:t>I am a Dutch Native speaker</w:t>
      </w:r>
      <w:r>
        <w:br/>
        <w:t xml:space="preserve">I </w:t>
      </w:r>
      <w:r w:rsidR="00510284">
        <w:t>am fluent in English</w:t>
      </w:r>
    </w:p>
    <w:sectPr w:rsidR="00C91B28" w:rsidRPr="00A91E7C" w:rsidSect="00673C35">
      <w:footerReference w:type="default" r:id="rId10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D0297" w14:textId="77777777" w:rsidR="00D53ADA" w:rsidRDefault="00D53ADA">
      <w:pPr>
        <w:spacing w:after="0"/>
      </w:pPr>
      <w:r>
        <w:separator/>
      </w:r>
    </w:p>
  </w:endnote>
  <w:endnote w:type="continuationSeparator" w:id="0">
    <w:p w14:paraId="0F488088" w14:textId="77777777" w:rsidR="00D53ADA" w:rsidRDefault="00D53A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D217" w14:textId="77777777" w:rsidR="00743F90" w:rsidRDefault="000D5AB1">
    <w:pPr>
      <w:pStyle w:val="Footer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523E8D">
      <w:rPr>
        <w:noProof/>
        <w:lang w:bidi="nl-NL"/>
      </w:rPr>
      <w:t>1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765E" w14:textId="77777777" w:rsidR="00D53ADA" w:rsidRDefault="00D53ADA">
      <w:pPr>
        <w:spacing w:after="0"/>
      </w:pPr>
      <w:r>
        <w:separator/>
      </w:r>
    </w:p>
  </w:footnote>
  <w:footnote w:type="continuationSeparator" w:id="0">
    <w:p w14:paraId="3F1037A1" w14:textId="77777777" w:rsidR="00D53ADA" w:rsidRDefault="00D53A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62715126">
    <w:abstractNumId w:val="9"/>
  </w:num>
  <w:num w:numId="2" w16cid:durableId="236984521">
    <w:abstractNumId w:val="9"/>
  </w:num>
  <w:num w:numId="3" w16cid:durableId="266889406">
    <w:abstractNumId w:val="8"/>
  </w:num>
  <w:num w:numId="4" w16cid:durableId="399908339">
    <w:abstractNumId w:val="8"/>
  </w:num>
  <w:num w:numId="5" w16cid:durableId="71390513">
    <w:abstractNumId w:val="7"/>
  </w:num>
  <w:num w:numId="6" w16cid:durableId="1161502384">
    <w:abstractNumId w:val="6"/>
  </w:num>
  <w:num w:numId="7" w16cid:durableId="22169426">
    <w:abstractNumId w:val="5"/>
  </w:num>
  <w:num w:numId="8" w16cid:durableId="1404141491">
    <w:abstractNumId w:val="4"/>
  </w:num>
  <w:num w:numId="9" w16cid:durableId="579170169">
    <w:abstractNumId w:val="3"/>
  </w:num>
  <w:num w:numId="10" w16cid:durableId="1352947435">
    <w:abstractNumId w:val="2"/>
  </w:num>
  <w:num w:numId="11" w16cid:durableId="1489059030">
    <w:abstractNumId w:val="1"/>
  </w:num>
  <w:num w:numId="12" w16cid:durableId="2031367835">
    <w:abstractNumId w:val="0"/>
  </w:num>
  <w:num w:numId="13" w16cid:durableId="1592393803">
    <w:abstractNumId w:val="11"/>
  </w:num>
  <w:num w:numId="14" w16cid:durableId="1592855054">
    <w:abstractNumId w:val="13"/>
  </w:num>
  <w:num w:numId="15" w16cid:durableId="1637025914">
    <w:abstractNumId w:val="12"/>
  </w:num>
  <w:num w:numId="16" w16cid:durableId="934019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DA"/>
    <w:rsid w:val="000D5AB1"/>
    <w:rsid w:val="002045EB"/>
    <w:rsid w:val="00293B83"/>
    <w:rsid w:val="00302A2C"/>
    <w:rsid w:val="00311B2E"/>
    <w:rsid w:val="00381669"/>
    <w:rsid w:val="00410570"/>
    <w:rsid w:val="00413B50"/>
    <w:rsid w:val="004B1AAE"/>
    <w:rsid w:val="004D5662"/>
    <w:rsid w:val="00510284"/>
    <w:rsid w:val="0052105A"/>
    <w:rsid w:val="00523E8D"/>
    <w:rsid w:val="0058614F"/>
    <w:rsid w:val="00673C35"/>
    <w:rsid w:val="006A3CE7"/>
    <w:rsid w:val="0070486F"/>
    <w:rsid w:val="00724B94"/>
    <w:rsid w:val="00743F90"/>
    <w:rsid w:val="0076387D"/>
    <w:rsid w:val="00865CCF"/>
    <w:rsid w:val="008F15C5"/>
    <w:rsid w:val="00965D17"/>
    <w:rsid w:val="00A27383"/>
    <w:rsid w:val="00A736B0"/>
    <w:rsid w:val="00A91E7C"/>
    <w:rsid w:val="00C83E3C"/>
    <w:rsid w:val="00C91B28"/>
    <w:rsid w:val="00D02A74"/>
    <w:rsid w:val="00D53ADA"/>
    <w:rsid w:val="00D905F1"/>
    <w:rsid w:val="00DD616F"/>
    <w:rsid w:val="00DF56DD"/>
    <w:rsid w:val="00E04C0F"/>
    <w:rsid w:val="00E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7837"/>
  <w15:chartTrackingRefBased/>
  <w15:docId w15:val="{65681757-CAAA-49A1-B5A5-B75813E9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nl-NL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re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res">
    <w:name w:val="Adre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sc-jpkduh">
    <w:name w:val="sc-jpkduh"/>
    <w:basedOn w:val="DefaultParagraphFont"/>
    <w:rsid w:val="004B1AAE"/>
  </w:style>
  <w:style w:type="character" w:styleId="UnresolvedMention">
    <w:name w:val="Unresolved Mention"/>
    <w:basedOn w:val="DefaultParagraphFont"/>
    <w:uiPriority w:val="99"/>
    <w:semiHidden/>
    <w:unhideWhenUsed/>
    <w:rsid w:val="00724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van\AppData\Roaming\Microsoft\Templates\Begeleidende%20brief%20(blauw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07281FF582F4F84BEDDF5BBF58036" ma:contentTypeVersion="9" ma:contentTypeDescription="Create a new document." ma:contentTypeScope="" ma:versionID="7e2ce9697ad857f514728aafd4bdea12">
  <xsd:schema xmlns:xsd="http://www.w3.org/2001/XMLSchema" xmlns:xs="http://www.w3.org/2001/XMLSchema" xmlns:p="http://schemas.microsoft.com/office/2006/metadata/properties" xmlns:ns3="ebb53c7e-b114-492f-9d9a-21ecbcefb070" xmlns:ns4="0cf4e36d-53a2-471c-935a-d5fec47a8457" targetNamespace="http://schemas.microsoft.com/office/2006/metadata/properties" ma:root="true" ma:fieldsID="42ae0f9951657bd889bbfc16aadcf47d" ns3:_="" ns4:_="">
    <xsd:import namespace="ebb53c7e-b114-492f-9d9a-21ecbcefb070"/>
    <xsd:import namespace="0cf4e36d-53a2-471c-935a-d5fec47a84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53c7e-b114-492f-9d9a-21ecbcefb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4e36d-53a2-471c-935a-d5fec47a84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b53c7e-b114-492f-9d9a-21ecbcefb070" xsi:nil="true"/>
  </documentManagement>
</p:properties>
</file>

<file path=customXml/itemProps1.xml><?xml version="1.0" encoding="utf-8"?>
<ds:datastoreItem xmlns:ds="http://schemas.openxmlformats.org/officeDocument/2006/customXml" ds:itemID="{198D6CAB-1D17-41CC-8DC9-1AB5AFA94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b53c7e-b114-492f-9d9a-21ecbcefb070"/>
    <ds:schemaRef ds:uri="0cf4e36d-53a2-471c-935a-d5fec47a8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E8C9F-4EF2-4722-A43D-02551CA526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36DD2-F2C7-40C9-824A-AD744A7CE8E1}">
  <ds:schemaRefs>
    <ds:schemaRef ds:uri="ebb53c7e-b114-492f-9d9a-21ecbcefb070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0cf4e36d-53a2-471c-935a-d5fec47a845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Begeleidende brief (blauw)</Template>
  <TotalTime>1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benjamin van rhee</dc:creator>
  <cp:keywords/>
  <dc:description/>
  <cp:lastModifiedBy>Van Rhee, Benjamin</cp:lastModifiedBy>
  <cp:revision>2</cp:revision>
  <dcterms:created xsi:type="dcterms:W3CDTF">2024-05-13T22:04:00Z</dcterms:created>
  <dcterms:modified xsi:type="dcterms:W3CDTF">2024-05-13T22:04:00Z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0x010100D1707281FF582F4F84BEDDF5BBF58036</vt:lpwstr>
  </property>
</Properties>
</file>